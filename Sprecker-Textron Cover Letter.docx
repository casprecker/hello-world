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B4528D" w:rsidRDefault="007A0B6D" w:rsidP="00B4528D">
      <w:pPr>
        <w:pStyle w:val="Title"/>
      </w:pPr>
      <w:r>
        <w:t>Corey A. Sprecker</w:t>
      </w:r>
    </w:p>
    <w:p w:rsidR="008417D1" w:rsidRDefault="007A0B6D" w:rsidP="008417D1">
      <w:r>
        <w:rPr>
          <w:rFonts w:ascii="Times New Roman" w:hAnsi="Times New Roman" w:cs="Times New Roman"/>
          <w:sz w:val="18"/>
          <w:szCs w:val="18"/>
        </w:rPr>
        <w:t xml:space="preserve">1136 Arroyo Lupine Cir SE Albuquerque, NM  87116-1230 | (907) 947-6662 | </w:t>
      </w:r>
      <w:hyperlink r:id="rId7">
        <w:r>
          <w:rPr>
            <w:rStyle w:val="InternetLink"/>
            <w:rFonts w:ascii="Times New Roman" w:hAnsi="Times New Roman" w:cs="Times New Roman"/>
            <w:sz w:val="18"/>
            <w:szCs w:val="18"/>
          </w:rPr>
          <w:t>csprecker@gmail.com</w:t>
        </w:r>
      </w:hyperlink>
      <w:r w:rsidR="008859B5">
        <w:rPr>
          <w:rStyle w:val="InternetLink"/>
          <w:rFonts w:ascii="Times New Roman" w:hAnsi="Times New Roman"/>
          <w:sz w:val="18"/>
          <w:szCs w:val="18"/>
          <w:u w:val="none"/>
        </w:rPr>
        <w:t xml:space="preserve"> </w:t>
      </w:r>
      <w:r w:rsidRPr="003429CD">
        <w:rPr>
          <w:rStyle w:val="InternetLink"/>
          <w:rFonts w:ascii="Times New Roman" w:hAnsi="Times New Roman" w:cs="Times New Roman"/>
          <w:color w:val="000000" w:themeColor="text1"/>
          <w:sz w:val="18"/>
          <w:szCs w:val="18"/>
        </w:rPr>
        <w:t>|</w:t>
      </w:r>
      <w:r w:rsidR="008859B5">
        <w:rPr>
          <w:rStyle w:val="InternetLink"/>
          <w:rFonts w:ascii="Times New Roman" w:hAnsi="Times New Roman" w:cs="Times New Roman"/>
          <w:color w:val="000000" w:themeColor="text1"/>
          <w:sz w:val="18"/>
          <w:szCs w:val="18"/>
          <w:u w:val="none"/>
        </w:rPr>
        <w:t xml:space="preserve"> </w:t>
      </w:r>
      <w:r w:rsidRPr="008859B5">
        <w:rPr>
          <w:rStyle w:val="InternetLink"/>
          <w:rFonts w:ascii="Times New Roman" w:hAnsi="Times New Roman"/>
          <w:color w:val="000000" w:themeColor="text1"/>
          <w:sz w:val="18"/>
          <w:szCs w:val="18"/>
          <w:u w:val="none"/>
        </w:rPr>
        <w:t>LinkedIn:</w:t>
      </w:r>
      <w:r w:rsidR="008859B5">
        <w:rPr>
          <w:rStyle w:val="InternetLink"/>
          <w:rFonts w:ascii="Times New Roman" w:hAnsi="Times New Roman"/>
          <w:color w:val="000000" w:themeColor="text1"/>
          <w:sz w:val="18"/>
          <w:szCs w:val="18"/>
          <w:u w:val="none"/>
        </w:rPr>
        <w:t xml:space="preserve"> </w:t>
      </w:r>
      <w:hyperlink r:id="rId8" w:history="1">
        <w:r w:rsidRPr="003429CD">
          <w:rPr>
            <w:rStyle w:val="Hyperlink"/>
            <w:rFonts w:ascii="Times New Roman" w:hAnsi="Times New Roman"/>
            <w:sz w:val="18"/>
            <w:szCs w:val="18"/>
          </w:rPr>
          <w:t>corey-spreck</w:t>
        </w:r>
        <w:bookmarkStart w:id="0" w:name="_GoBack"/>
        <w:bookmarkEnd w:id="0"/>
        <w:r w:rsidRPr="003429CD">
          <w:rPr>
            <w:rStyle w:val="Hyperlink"/>
            <w:rFonts w:ascii="Times New Roman" w:hAnsi="Times New Roman"/>
            <w:sz w:val="18"/>
            <w:szCs w:val="18"/>
          </w:rPr>
          <w:t>er</w:t>
        </w:r>
      </w:hyperlink>
    </w:p>
    <w:p w:rsidR="008C4A27" w:rsidRDefault="007A0B6D" w:rsidP="008C4A27">
      <w:pPr>
        <w:pStyle w:val="Date"/>
      </w:pPr>
      <w:r>
        <w:t>27 August 2017</w:t>
      </w:r>
    </w:p>
    <w:sdt>
      <w:sdtPr>
        <w:alias w:val="Recipient Name:"/>
        <w:tag w:val="Recipient Name:"/>
        <w:id w:val="1064140302"/>
        <w:placeholder>
          <w:docPart w:val="0694E749BF674997A4786361DCB1723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Default="007A0B6D" w:rsidP="008417D1">
          <w:pPr>
            <w:pStyle w:val="Address"/>
          </w:pPr>
          <w:r>
            <w:t>Hiring Manager</w:t>
          </w:r>
        </w:p>
      </w:sdtContent>
    </w:sdt>
    <w:p w:rsidR="008417D1" w:rsidRDefault="007A0B6D" w:rsidP="008417D1">
      <w:pPr>
        <w:pStyle w:val="Address"/>
      </w:pPr>
      <w:r>
        <w:t xml:space="preserve">Textron Aviation, </w:t>
      </w:r>
    </w:p>
    <w:p w:rsidR="007A0B6D" w:rsidRDefault="007A0B6D" w:rsidP="008417D1">
      <w:pPr>
        <w:pStyle w:val="Address"/>
      </w:pPr>
      <w:r>
        <w:t>7706 E. Velocity Way</w:t>
      </w:r>
    </w:p>
    <w:p w:rsidR="007A0B6D" w:rsidRDefault="007A0B6D" w:rsidP="008417D1">
      <w:pPr>
        <w:pStyle w:val="Address"/>
      </w:pPr>
      <w:r>
        <w:t>Mesa, AZ  85212</w:t>
      </w:r>
    </w:p>
    <w:p w:rsidR="008C4A27" w:rsidRDefault="008417D1" w:rsidP="008C4A27">
      <w:pPr>
        <w:pStyle w:val="Salutation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CFBB3032FCBA4F4FBC9CB18CA53F2F2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0B6D">
            <w:t>Hiring Manager</w:t>
          </w:r>
        </w:sdtContent>
      </w:sdt>
      <w:r w:rsidR="008C4A27">
        <w:t>:</w:t>
      </w:r>
    </w:p>
    <w:p w:rsidR="008417D1" w:rsidRDefault="00A527DD" w:rsidP="00A527DD">
      <w:r>
        <w:t>I have followed and appreciated Textron’s success at delivering world class aircraft and support solutions to customers</w:t>
      </w:r>
      <w:r w:rsidR="008859B5">
        <w:t xml:space="preserve"> for quite some time.</w:t>
      </w:r>
      <w:r>
        <w:t xml:space="preserve">  Textron’s influence and leadership in the global market</w:t>
      </w:r>
      <w:r w:rsidR="008859B5">
        <w:t xml:space="preserve"> is well known, and that</w:t>
      </w:r>
      <w:r>
        <w:t xml:space="preserve"> appeals to me.  I also </w:t>
      </w:r>
      <w:r w:rsidR="008859B5">
        <w:t xml:space="preserve">find your </w:t>
      </w:r>
      <w:r>
        <w:t xml:space="preserve">potential </w:t>
      </w:r>
      <w:r w:rsidR="008859B5">
        <w:t>world-wide locations enticing,</w:t>
      </w:r>
      <w:r>
        <w:t xml:space="preserve"> </w:t>
      </w:r>
      <w:r w:rsidR="008859B5">
        <w:t>especially</w:t>
      </w:r>
      <w:r>
        <w:t xml:space="preserve"> your Mesa</w:t>
      </w:r>
      <w:r w:rsidR="008859B5">
        <w:t>, Arizona</w:t>
      </w:r>
      <w:r>
        <w:t xml:space="preserve"> </w:t>
      </w:r>
      <w:r w:rsidR="008859B5">
        <w:t>location</w:t>
      </w:r>
      <w:r>
        <w:t>.</w:t>
      </w:r>
    </w:p>
    <w:p w:rsidR="00A527DD" w:rsidRDefault="001B4BDB" w:rsidP="00A527DD">
      <w:r>
        <w:t xml:space="preserve">I am applying for your </w:t>
      </w:r>
      <w:r w:rsidR="00A527DD">
        <w:t>“Avionics Technician-Mesa, AZ-257347”</w:t>
      </w:r>
      <w:r>
        <w:t xml:space="preserve">.  I found this listing on </w:t>
      </w:r>
      <w:r w:rsidR="00A527DD">
        <w:t>Indeed.com.</w:t>
      </w:r>
    </w:p>
    <w:p w:rsidR="00A527DD" w:rsidRDefault="008859B5" w:rsidP="00A527DD">
      <w:r>
        <w:t>I will be</w:t>
      </w:r>
      <w:r w:rsidR="001B4BDB">
        <w:t xml:space="preserve"> transitioning to the civilian job market after 2</w:t>
      </w:r>
      <w:r>
        <w:t>3</w:t>
      </w:r>
      <w:r w:rsidR="001B4BDB">
        <w:t>+ years of Air Force Service</w:t>
      </w:r>
      <w:r>
        <w:t xml:space="preserve"> in May 2018</w:t>
      </w:r>
      <w:r w:rsidR="001B4BDB">
        <w:t xml:space="preserve">.  </w:t>
      </w:r>
      <w:r w:rsidR="00D94EB5">
        <w:t xml:space="preserve">In my past, I have talked to pilots after flight that had issues with their aircraft.  With my </w:t>
      </w:r>
      <w:r w:rsidR="00D94EB5">
        <w:t>wealth of avionics experience</w:t>
      </w:r>
      <w:r w:rsidR="00D94EB5">
        <w:t>,</w:t>
      </w:r>
      <w:r w:rsidR="00D94EB5">
        <w:t xml:space="preserve"> </w:t>
      </w:r>
      <w:r w:rsidR="00D94EB5">
        <w:t xml:space="preserve">I am adept at asking the right questions to help in isolating malfunctions.  </w:t>
      </w:r>
      <w:r w:rsidR="001B4BDB">
        <w:t xml:space="preserve">I </w:t>
      </w:r>
      <w:r>
        <w:t xml:space="preserve">also </w:t>
      </w:r>
      <w:r w:rsidR="001B4BDB">
        <w:t xml:space="preserve">bring </w:t>
      </w:r>
      <w:r w:rsidR="00D94EB5">
        <w:t>a keen</w:t>
      </w:r>
      <w:r w:rsidR="002636A7">
        <w:t xml:space="preserve"> eye for details</w:t>
      </w:r>
      <w:r w:rsidR="001B4BDB">
        <w:t>.  As an example</w:t>
      </w:r>
      <w:r w:rsidR="00D94EB5">
        <w:t xml:space="preserve">, </w:t>
      </w:r>
      <w:r w:rsidR="002636A7">
        <w:t>while I was performing my duty as an avionics manager, I per</w:t>
      </w:r>
      <w:r w:rsidR="002636A7" w:rsidRPr="002636A7">
        <w:rPr>
          <w:rFonts w:cs="Times New Roman"/>
          <w:szCs w:val="20"/>
        </w:rPr>
        <w:t xml:space="preserve">formed </w:t>
      </w:r>
      <w:r w:rsidR="002636A7">
        <w:rPr>
          <w:rFonts w:cs="Times New Roman"/>
          <w:szCs w:val="20"/>
        </w:rPr>
        <w:t xml:space="preserve">over </w:t>
      </w:r>
      <w:r w:rsidR="002636A7" w:rsidRPr="002636A7">
        <w:rPr>
          <w:rFonts w:cs="Times New Roman"/>
          <w:szCs w:val="20"/>
        </w:rPr>
        <w:t xml:space="preserve">200+ spot </w:t>
      </w:r>
      <w:r w:rsidR="002636A7">
        <w:rPr>
          <w:rFonts w:cs="Times New Roman"/>
          <w:szCs w:val="20"/>
        </w:rPr>
        <w:t xml:space="preserve">inspections of work performed.  In all, I </w:t>
      </w:r>
      <w:r w:rsidR="002636A7" w:rsidRPr="002636A7">
        <w:rPr>
          <w:rFonts w:cs="Times New Roman"/>
          <w:szCs w:val="20"/>
        </w:rPr>
        <w:t xml:space="preserve">inspected 4 sections </w:t>
      </w:r>
      <w:r w:rsidR="00D94EB5">
        <w:rPr>
          <w:rFonts w:cs="Times New Roman"/>
          <w:szCs w:val="20"/>
        </w:rPr>
        <w:t>and</w:t>
      </w:r>
      <w:r w:rsidR="002636A7" w:rsidRPr="002636A7">
        <w:rPr>
          <w:rFonts w:cs="Times New Roman"/>
          <w:szCs w:val="20"/>
        </w:rPr>
        <w:t xml:space="preserve"> set our unit up for success</w:t>
      </w:r>
      <w:r w:rsidR="00D94EB5">
        <w:rPr>
          <w:rFonts w:cs="Times New Roman"/>
          <w:szCs w:val="20"/>
        </w:rPr>
        <w:t xml:space="preserve"> as evidenced by these facts:</w:t>
      </w:r>
      <w:r w:rsidR="002636A7">
        <w:rPr>
          <w:rFonts w:cs="Times New Roman"/>
          <w:szCs w:val="20"/>
        </w:rPr>
        <w:t xml:space="preserve">  </w:t>
      </w:r>
      <w:r w:rsidR="00D94EB5">
        <w:rPr>
          <w:rFonts w:cs="Times New Roman"/>
          <w:szCs w:val="20"/>
        </w:rPr>
        <w:t>O</w:t>
      </w:r>
      <w:r w:rsidR="002636A7" w:rsidRPr="002636A7">
        <w:rPr>
          <w:rFonts w:cs="Times New Roman"/>
          <w:szCs w:val="20"/>
        </w:rPr>
        <w:t>ut of 746 inspections</w:t>
      </w:r>
      <w:r w:rsidR="002636A7">
        <w:rPr>
          <w:rFonts w:cs="Times New Roman"/>
          <w:szCs w:val="20"/>
        </w:rPr>
        <w:t xml:space="preserve"> performed by our Quality Assurance personnel</w:t>
      </w:r>
      <w:r w:rsidR="002636A7" w:rsidRPr="002636A7">
        <w:rPr>
          <w:rFonts w:cs="Times New Roman"/>
          <w:szCs w:val="20"/>
        </w:rPr>
        <w:t xml:space="preserve">, </w:t>
      </w:r>
      <w:r w:rsidR="00D94EB5">
        <w:rPr>
          <w:rFonts w:cs="Times New Roman"/>
          <w:szCs w:val="20"/>
        </w:rPr>
        <w:t>our unit</w:t>
      </w:r>
      <w:r w:rsidR="002636A7">
        <w:rPr>
          <w:rFonts w:cs="Times New Roman"/>
          <w:szCs w:val="20"/>
        </w:rPr>
        <w:t xml:space="preserve"> </w:t>
      </w:r>
      <w:r w:rsidR="002636A7" w:rsidRPr="002636A7">
        <w:rPr>
          <w:rFonts w:cs="Times New Roman"/>
          <w:szCs w:val="20"/>
        </w:rPr>
        <w:t>obtained a 94% pass rate</w:t>
      </w:r>
      <w:r w:rsidR="002636A7">
        <w:rPr>
          <w:rFonts w:cs="Times New Roman"/>
          <w:szCs w:val="20"/>
        </w:rPr>
        <w:t xml:space="preserve">. </w:t>
      </w:r>
      <w:r w:rsidR="002636A7" w:rsidRPr="002636A7">
        <w:rPr>
          <w:rFonts w:ascii="Times New Roman" w:hAnsi="Times New Roman" w:cs="Times New Roman"/>
          <w:szCs w:val="20"/>
        </w:rPr>
        <w:t xml:space="preserve"> </w:t>
      </w:r>
      <w:r w:rsidR="002636A7">
        <w:rPr>
          <w:rFonts w:ascii="Times New Roman" w:hAnsi="Times New Roman" w:cs="Times New Roman"/>
          <w:szCs w:val="20"/>
        </w:rPr>
        <w:t xml:space="preserve">I’ve also </w:t>
      </w:r>
      <w:r w:rsidR="00D94EB5">
        <w:rPr>
          <w:rFonts w:ascii="Times New Roman" w:hAnsi="Times New Roman" w:cs="Times New Roman"/>
          <w:szCs w:val="20"/>
        </w:rPr>
        <w:t xml:space="preserve">brought my training and leadership to bear by </w:t>
      </w:r>
      <w:r w:rsidR="002636A7">
        <w:rPr>
          <w:rFonts w:ascii="Times New Roman" w:hAnsi="Times New Roman" w:cs="Times New Roman"/>
          <w:szCs w:val="20"/>
        </w:rPr>
        <w:t>le</w:t>
      </w:r>
      <w:r w:rsidR="00D94EB5">
        <w:rPr>
          <w:rFonts w:ascii="Times New Roman" w:hAnsi="Times New Roman" w:cs="Times New Roman"/>
          <w:szCs w:val="20"/>
        </w:rPr>
        <w:t>a</w:t>
      </w:r>
      <w:r w:rsidR="001B4BDB">
        <w:t>d</w:t>
      </w:r>
      <w:r w:rsidR="00D94EB5">
        <w:t>ing</w:t>
      </w:r>
      <w:r w:rsidR="001B4BDB">
        <w:t>, train</w:t>
      </w:r>
      <w:r w:rsidR="00D94EB5">
        <w:t>ing</w:t>
      </w:r>
      <w:r w:rsidR="001B4BDB">
        <w:t xml:space="preserve"> and develop</w:t>
      </w:r>
      <w:r w:rsidR="00D94EB5">
        <w:t>ing</w:t>
      </w:r>
      <w:r w:rsidR="001B4BDB">
        <w:t xml:space="preserve"> the careers of 38 avionics personnel while </w:t>
      </w:r>
      <w:r w:rsidR="00D94EB5">
        <w:t xml:space="preserve">at the same time </w:t>
      </w:r>
      <w:r w:rsidR="001B4BDB">
        <w:t xml:space="preserve">maintaining 23 F-22A Stealth Fighter Jets valued at over $3.3 billion. </w:t>
      </w:r>
      <w:r w:rsidR="002636A7">
        <w:t xml:space="preserve"> I look forward to applying</w:t>
      </w:r>
      <w:r w:rsidR="002636A7">
        <w:t xml:space="preserve"> </w:t>
      </w:r>
      <w:r w:rsidR="002636A7">
        <w:t>my</w:t>
      </w:r>
      <w:r w:rsidR="002636A7">
        <w:t xml:space="preserve"> knowledge </w:t>
      </w:r>
      <w:r w:rsidR="002636A7">
        <w:t>and experience</w:t>
      </w:r>
      <w:r w:rsidR="00D94EB5">
        <w:t xml:space="preserve"> at</w:t>
      </w:r>
      <w:r w:rsidR="002636A7">
        <w:t xml:space="preserve"> Textron Aviation.</w:t>
      </w:r>
    </w:p>
    <w:p w:rsidR="002636A7" w:rsidRDefault="002636A7" w:rsidP="00A527DD">
      <w:r>
        <w:t>This listing seems like a perfect fit for me.  I look forward to being able to discuss my background in an interview.  Thank you for your time and consideration.</w:t>
      </w:r>
    </w:p>
    <w:p w:rsidR="008417D1" w:rsidRDefault="008417D1" w:rsidP="008417D1">
      <w:pPr>
        <w:pStyle w:val="Closing"/>
      </w:pPr>
      <w:r>
        <w:t>Sincerely,</w:t>
      </w:r>
    </w:p>
    <w:p w:rsidR="00B4528D" w:rsidRDefault="008859B5" w:rsidP="00F34A95">
      <w:pPr>
        <w:pStyle w:val="Signature"/>
        <w:rPr>
          <w:color w:val="404040" w:themeColor="text1" w:themeTint="BF"/>
        </w:rPr>
      </w:pPr>
      <w:r>
        <w:rPr>
          <w:color w:val="404040" w:themeColor="text1" w:themeTint="BF"/>
        </w:rPr>
        <w:t>Corey A. Sprecker</w:t>
      </w:r>
    </w:p>
    <w:p w:rsidR="008859B5" w:rsidRPr="00F34A95" w:rsidRDefault="008859B5" w:rsidP="00F34A95">
      <w:pPr>
        <w:pStyle w:val="Signature"/>
        <w:rPr>
          <w:color w:val="404040" w:themeColor="text1" w:themeTint="BF"/>
        </w:rPr>
      </w:pPr>
      <w:r>
        <w:rPr>
          <w:color w:val="404040" w:themeColor="text1" w:themeTint="BF"/>
        </w:rPr>
        <w:t>(907) 947-6662</w:t>
      </w:r>
    </w:p>
    <w:sectPr w:rsidR="008859B5" w:rsidRPr="00F34A95"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2CC" w:rsidRDefault="007452CC" w:rsidP="008C4A27">
      <w:pPr>
        <w:spacing w:after="0"/>
      </w:pPr>
      <w:r>
        <w:separator/>
      </w:r>
    </w:p>
  </w:endnote>
  <w:endnote w:type="continuationSeparator" w:id="0">
    <w:p w:rsidR="007452CC" w:rsidRDefault="007452CC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2CC" w:rsidRDefault="007452CC" w:rsidP="008C4A27">
      <w:pPr>
        <w:spacing w:after="0"/>
      </w:pPr>
      <w:r>
        <w:separator/>
      </w:r>
    </w:p>
  </w:footnote>
  <w:footnote w:type="continuationSeparator" w:id="0">
    <w:p w:rsidR="007452CC" w:rsidRDefault="007452CC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6D"/>
    <w:rsid w:val="00077B54"/>
    <w:rsid w:val="001B4BDB"/>
    <w:rsid w:val="002636A7"/>
    <w:rsid w:val="00293B83"/>
    <w:rsid w:val="004C6507"/>
    <w:rsid w:val="00586C86"/>
    <w:rsid w:val="006A3CE7"/>
    <w:rsid w:val="007452CC"/>
    <w:rsid w:val="007A0B6D"/>
    <w:rsid w:val="008417D1"/>
    <w:rsid w:val="008859B5"/>
    <w:rsid w:val="008C4A27"/>
    <w:rsid w:val="00A527DD"/>
    <w:rsid w:val="00A71493"/>
    <w:rsid w:val="00B137AD"/>
    <w:rsid w:val="00B4528D"/>
    <w:rsid w:val="00D94EB5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3694C-3E1A-4121-A5C4-C36A2883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7A0B6D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7A0B6D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orey-spreck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sprecke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ky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94E749BF674997A4786361DCB17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98430-972C-4A0E-8365-D293511F90C0}"/>
      </w:docPartPr>
      <w:docPartBody>
        <w:p w:rsidR="00000000" w:rsidRDefault="00676331">
          <w:pPr>
            <w:pStyle w:val="0694E749BF674997A4786361DCB17238"/>
          </w:pPr>
          <w:r>
            <w:t>Recipient Name</w:t>
          </w:r>
        </w:p>
      </w:docPartBody>
    </w:docPart>
    <w:docPart>
      <w:docPartPr>
        <w:name w:val="CFBB3032FCBA4F4FBC9CB18CA53F2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CE029-39CE-41E6-94F5-261B4AD1A857}"/>
      </w:docPartPr>
      <w:docPartBody>
        <w:p w:rsidR="00000000" w:rsidRDefault="00676331">
          <w:pPr>
            <w:pStyle w:val="CFBB3032FCBA4F4FBC9CB18CA53F2F2C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31"/>
    <w:rsid w:val="0067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574BC1638465E800B750D9260EC0A">
    <w:name w:val="978574BC1638465E800B750D9260EC0A"/>
  </w:style>
  <w:style w:type="paragraph" w:customStyle="1" w:styleId="A2799A86DBB24528B146825C7B4EB8EC">
    <w:name w:val="A2799A86DBB24528B146825C7B4EB8EC"/>
  </w:style>
  <w:style w:type="paragraph" w:customStyle="1" w:styleId="1870D1784D554F8790095DB2923FA2E1">
    <w:name w:val="1870D1784D554F8790095DB2923FA2E1"/>
  </w:style>
  <w:style w:type="paragraph" w:customStyle="1" w:styleId="FAA843171C77423AB90DBF332461593C">
    <w:name w:val="FAA843171C77423AB90DBF332461593C"/>
  </w:style>
  <w:style w:type="paragraph" w:customStyle="1" w:styleId="87CF03DE1748406E82500DB5BFA6ED87">
    <w:name w:val="87CF03DE1748406E82500DB5BFA6ED87"/>
  </w:style>
  <w:style w:type="paragraph" w:customStyle="1" w:styleId="0694E749BF674997A4786361DCB17238">
    <w:name w:val="0694E749BF674997A4786361DCB17238"/>
  </w:style>
  <w:style w:type="paragraph" w:customStyle="1" w:styleId="7F0F5D3EA4E74DBAA1358B5366CF082E">
    <w:name w:val="7F0F5D3EA4E74DBAA1358B5366CF082E"/>
  </w:style>
  <w:style w:type="paragraph" w:customStyle="1" w:styleId="CFBB3032FCBA4F4FBC9CB18CA53F2F2C">
    <w:name w:val="CFBB3032FCBA4F4FBC9CB18CA53F2F2C"/>
  </w:style>
  <w:style w:type="paragraph" w:customStyle="1" w:styleId="D5BFA8CE4DDE4701B7DB6B7B76B40EC6">
    <w:name w:val="D5BFA8CE4DDE4701B7DB6B7B76B40EC6"/>
  </w:style>
  <w:style w:type="paragraph" w:customStyle="1" w:styleId="EA8D80D4B97D432D95128C911274869D">
    <w:name w:val="EA8D80D4B97D432D95128C9112748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70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Sharky</dc:creator>
  <cp:keywords>Hiring Manager</cp:keywords>
  <dc:description/>
  <cp:lastModifiedBy>corey sprecker</cp:lastModifiedBy>
  <cp:revision>4</cp:revision>
  <dcterms:created xsi:type="dcterms:W3CDTF">2017-08-27T19:09:00Z</dcterms:created>
  <dcterms:modified xsi:type="dcterms:W3CDTF">2017-08-27T20:23:00Z</dcterms:modified>
</cp:coreProperties>
</file>